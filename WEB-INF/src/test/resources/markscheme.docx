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1" w:lineRule="exact"/>
        <w:ind w:left="11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pict>
          <v:shape style="position:absolute;margin-left:299.049988pt;margin-top:-3.144096pt;width:239.76pt;height:66.47998pt;mso-position-horizontal-relative:page;mso-position-vertical-relative:paragraph;z-index:-993" type="#_x0000_t75">
            <v:imagedata r:id="rId5" o:title=""/>
          </v:shape>
        </w:pic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M14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/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4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/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MSC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/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SP1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/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G/TZ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0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/XX/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673" w:lineRule="exact"/>
        <w:ind w:left="2689" w:right="2654"/>
        <w:jc w:val="center"/>
        <w:rPr>
          <w:rFonts w:ascii="Arial" w:hAnsi="Arial" w:cs="Arial" w:eastAsia="Arial"/>
          <w:sz w:val="60"/>
          <w:szCs w:val="60"/>
        </w:rPr>
      </w:pPr>
      <w:rPr/>
      <w:r>
        <w:rPr>
          <w:rFonts w:ascii="Arial" w:hAnsi="Arial" w:cs="Arial" w:eastAsia="Arial"/>
          <w:sz w:val="60"/>
          <w:szCs w:val="60"/>
          <w:b/>
          <w:bCs/>
          <w:position w:val="-1"/>
        </w:rPr>
        <w:t>MARKSCHEM</w:t>
      </w:r>
      <w:r>
        <w:rPr>
          <w:rFonts w:ascii="Arial" w:hAnsi="Arial" w:cs="Arial" w:eastAsia="Arial"/>
          <w:sz w:val="60"/>
          <w:szCs w:val="60"/>
          <w:w w:val="99"/>
          <w:b/>
          <w:bCs/>
          <w:position w:val="-1"/>
        </w:rPr>
        <w:t>E</w:t>
      </w:r>
      <w:r>
        <w:rPr>
          <w:rFonts w:ascii="Arial" w:hAnsi="Arial" w:cs="Arial" w:eastAsia="Arial"/>
          <w:sz w:val="60"/>
          <w:szCs w:val="60"/>
          <w:w w:val="100"/>
          <w:position w:val="0"/>
        </w:rPr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814" w:right="3779"/>
        <w:jc w:val="center"/>
        <w:rPr>
          <w:rFonts w:ascii="Arial" w:hAnsi="Arial" w:cs="Arial" w:eastAsia="Arial"/>
          <w:sz w:val="48"/>
          <w:szCs w:val="48"/>
        </w:rPr>
      </w:pPr>
      <w:rPr/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</w:rPr>
        <w:t>May</w:t>
      </w:r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</w:rPr>
        <w:t>2014</w:t>
      </w:r>
      <w:r>
        <w:rPr>
          <w:rFonts w:ascii="Arial" w:hAnsi="Arial" w:cs="Arial" w:eastAsia="Arial"/>
          <w:sz w:val="48"/>
          <w:szCs w:val="48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841" w:lineRule="auto"/>
        <w:ind w:left="2389" w:right="2354"/>
        <w:jc w:val="center"/>
        <w:rPr>
          <w:rFonts w:ascii="Arial" w:hAnsi="Arial" w:cs="Arial" w:eastAsia="Arial"/>
          <w:sz w:val="48"/>
          <w:szCs w:val="48"/>
        </w:rPr>
      </w:pPr>
      <w:rPr/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</w:rPr>
        <w:t>MPU</w:t>
      </w:r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</w:rPr>
        <w:t>ER</w:t>
      </w:r>
      <w:r>
        <w:rPr>
          <w:rFonts w:ascii="Arial" w:hAnsi="Arial" w:cs="Arial" w:eastAsia="Arial"/>
          <w:sz w:val="48"/>
          <w:szCs w:val="48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</w:rPr>
        <w:t>SC</w:t>
      </w:r>
      <w:r>
        <w:rPr>
          <w:rFonts w:ascii="Arial" w:hAnsi="Arial" w:cs="Arial" w:eastAsia="Arial"/>
          <w:sz w:val="48"/>
          <w:szCs w:val="48"/>
          <w:spacing w:val="0"/>
          <w:w w:val="99"/>
          <w:b/>
          <w:bCs/>
        </w:rPr>
        <w:t>I</w:t>
      </w:r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</w:rPr>
        <w:t>ENC</w:t>
      </w:r>
      <w:r>
        <w:rPr>
          <w:rFonts w:ascii="Arial" w:hAnsi="Arial" w:cs="Arial" w:eastAsia="Arial"/>
          <w:sz w:val="48"/>
          <w:szCs w:val="48"/>
          <w:spacing w:val="0"/>
          <w:w w:val="99"/>
          <w:b/>
          <w:bCs/>
        </w:rPr>
        <w:t>E</w:t>
      </w:r>
      <w:r>
        <w:rPr>
          <w:rFonts w:ascii="Arial" w:hAnsi="Arial" w:cs="Arial" w:eastAsia="Arial"/>
          <w:sz w:val="48"/>
          <w:szCs w:val="48"/>
          <w:spacing w:val="0"/>
          <w:w w:val="99"/>
          <w:b/>
          <w:bCs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</w:rPr>
        <w:t>Sta</w:t>
      </w:r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</w:rPr>
        <w:t>nd</w:t>
      </w:r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</w:rPr>
        <w:t>ar</w:t>
      </w:r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48"/>
          <w:szCs w:val="48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</w:rPr>
        <w:t>Lev</w:t>
      </w:r>
      <w:r>
        <w:rPr>
          <w:rFonts w:ascii="Arial" w:hAnsi="Arial" w:cs="Arial" w:eastAsia="Arial"/>
          <w:sz w:val="48"/>
          <w:szCs w:val="48"/>
          <w:spacing w:val="0"/>
          <w:w w:val="99"/>
          <w:b/>
          <w:bCs/>
        </w:rPr>
        <w:t>el</w:t>
      </w:r>
      <w:r>
        <w:rPr>
          <w:rFonts w:ascii="Arial" w:hAnsi="Arial" w:cs="Arial" w:eastAsia="Arial"/>
          <w:sz w:val="48"/>
          <w:szCs w:val="48"/>
          <w:spacing w:val="0"/>
          <w:w w:val="100"/>
        </w:rPr>
      </w:r>
    </w:p>
    <w:p>
      <w:pPr>
        <w:spacing w:before="34" w:after="0" w:line="541" w:lineRule="exact"/>
        <w:ind w:left="4014" w:right="3980"/>
        <w:jc w:val="center"/>
        <w:rPr>
          <w:rFonts w:ascii="Arial" w:hAnsi="Arial" w:cs="Arial" w:eastAsia="Arial"/>
          <w:sz w:val="48"/>
          <w:szCs w:val="48"/>
        </w:rPr>
      </w:pPr>
      <w:rPr/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  <w:position w:val="-2"/>
        </w:rPr>
        <w:t>Pa</w:t>
      </w:r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  <w:position w:val="-2"/>
        </w:rPr>
        <w:t>p</w:t>
      </w:r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  <w:position w:val="-2"/>
        </w:rPr>
        <w:t>er</w:t>
      </w:r>
      <w:r>
        <w:rPr>
          <w:rFonts w:ascii="Arial" w:hAnsi="Arial" w:cs="Arial" w:eastAsia="Arial"/>
          <w:sz w:val="48"/>
          <w:szCs w:val="48"/>
          <w:spacing w:val="-3"/>
          <w:w w:val="100"/>
          <w:b/>
          <w:bCs/>
          <w:position w:val="-2"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  <w:position w:val="-2"/>
        </w:rPr>
        <w:t>1</w:t>
      </w:r>
      <w:r>
        <w:rPr>
          <w:rFonts w:ascii="Arial" w:hAnsi="Arial" w:cs="Arial" w:eastAsia="Arial"/>
          <w:sz w:val="48"/>
          <w:szCs w:val="48"/>
          <w:spacing w:val="0"/>
          <w:w w:val="100"/>
          <w:position w:val="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1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12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pages</w:t>
      </w:r>
    </w:p>
    <w:p>
      <w:pPr>
        <w:jc w:val="left"/>
        <w:spacing w:after="0"/>
        <w:sectPr>
          <w:type w:val="continuous"/>
          <w:pgSz w:w="11900" w:h="16840"/>
          <w:pgMar w:top="780" w:bottom="280" w:left="1020" w:right="10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eral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5" w:right="-20"/>
        <w:jc w:val="left"/>
        <w:tabs>
          <w:tab w:pos="6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1.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rks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cheme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provide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hole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rks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2" w:lineRule="auto"/>
        <w:ind w:left="682" w:right="59" w:firstLine="-567"/>
        <w:jc w:val="both"/>
        <w:tabs>
          <w:tab w:pos="6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2.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highlighte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panel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right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n.</w:t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4" w:lineRule="exact"/>
        <w:ind w:left="682" w:right="59" w:firstLine="-567"/>
        <w:jc w:val="both"/>
        <w:tabs>
          <w:tab w:pos="6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3.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Wher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awarded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tick/chec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mus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place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tex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precis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poin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wher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become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clea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tha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candidat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deserve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tic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show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eac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mar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awarded.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682" w:right="54" w:firstLine="-567"/>
        <w:jc w:val="both"/>
        <w:tabs>
          <w:tab w:pos="6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4.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Sometimes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carefu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consideratio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require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decid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whethe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awar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mark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these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case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cori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™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annotation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suppor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decision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Yo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encourage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writ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comments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wher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clarity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especiall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markin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purposes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tex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additional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comments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shoul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remembere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scrip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returne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candidate.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5" w:right="-20"/>
        <w:jc w:val="left"/>
        <w:tabs>
          <w:tab w:pos="6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5.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onal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/notati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unacceptable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39" w:lineRule="auto"/>
        <w:ind w:left="682" w:right="59" w:firstLine="-567"/>
        <w:jc w:val="both"/>
        <w:tabs>
          <w:tab w:pos="6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6.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rks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candidate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attempte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rk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panel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right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rks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candidate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attempte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R”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panel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right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2" w:lineRule="auto"/>
        <w:ind w:left="682" w:right="59" w:firstLine="-56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7.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   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ure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ever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includi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additional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heet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ure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‘S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contai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annotati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on.</w:t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4" w:lineRule="exact"/>
        <w:ind w:left="682" w:right="58" w:firstLine="-56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8.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   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rk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houl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here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contradicti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comment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text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p.</w:t>
      </w:r>
    </w:p>
    <w:p>
      <w:pPr>
        <w:jc w:val="both"/>
        <w:spacing w:after="0"/>
        <w:sectPr>
          <w:pgNumType w:start="2"/>
          <w:pgMar w:header="969" w:footer="0" w:top="1200" w:bottom="280" w:left="740" w:right="720"/>
          <w:headerReference w:type="default" r:id="rId6"/>
          <w:pgSz w:w="1190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2" w:after="0" w:line="240" w:lineRule="auto"/>
        <w:ind w:left="115" w:right="-20"/>
        <w:jc w:val="left"/>
        <w:tabs>
          <w:tab w:pos="294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Subj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ta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il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Co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Pa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llocati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4" w:lineRule="exact"/>
        <w:ind w:left="115" w:right="289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Candidate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require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ons.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Total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rks.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Candidate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require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ons.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Total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rks.</w:t>
      </w:r>
    </w:p>
    <w:p>
      <w:pPr>
        <w:spacing w:before="0" w:after="0" w:line="276" w:lineRule="exact"/>
        <w:ind w:left="124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aximum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total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rks.</w:t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eral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4" w:lineRule="exact"/>
        <w:ind w:left="115" w:right="5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rks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cheme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peci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point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rk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total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intentional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maximum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rks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on.</w:t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2" w:lineRule="auto"/>
        <w:ind w:left="115" w:right="5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decidi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alternative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candidate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rks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cheme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point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2" w:lineRule="auto"/>
        <w:ind w:left="1249" w:right="60" w:firstLine="-567"/>
        <w:jc w:val="both"/>
        <w:tabs>
          <w:tab w:pos="12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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statemen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wort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poin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separat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signifie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mean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semi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colo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(;).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2" w:lineRule="auto"/>
        <w:ind w:left="1249" w:right="58" w:firstLine="-567"/>
        <w:jc w:val="both"/>
        <w:tabs>
          <w:tab w:pos="12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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alternative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indicate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rks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cheme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“/”;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eithe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accepte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d.</w:t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682" w:right="-20"/>
        <w:jc w:val="left"/>
        <w:tabs>
          <w:tab w:pos="12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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ords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…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rks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cheme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gai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rk.</w:t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4" w:lineRule="exact"/>
        <w:ind w:left="1249" w:right="58" w:firstLine="-567"/>
        <w:jc w:val="both"/>
        <w:tabs>
          <w:tab w:pos="12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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candidate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meani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clearl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interprete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rks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cheme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rk.</w:t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4" w:lineRule="exact"/>
        <w:ind w:left="1249" w:right="58" w:firstLine="-567"/>
        <w:jc w:val="both"/>
        <w:tabs>
          <w:tab w:pos="12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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rk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itivel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candidate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credit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hat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achieve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hat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got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correct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penalizi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them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hat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achieve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hat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wrong.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49" w:right="58" w:firstLine="-567"/>
        <w:jc w:val="both"/>
        <w:tabs>
          <w:tab w:pos="12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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Remembe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candidate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language;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orgivi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nor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lingui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tic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ubject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ective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communicati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important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grammatical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accurac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y.</w:t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49" w:right="58" w:firstLine="-567"/>
        <w:jc w:val="both"/>
        <w:tabs>
          <w:tab w:pos="12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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require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calculati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require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equent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rror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houl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penalize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incorrect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correctl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equent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foll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ough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rks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houl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Indicate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eral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3.999996" w:type="dxa"/>
      </w:tblPr>
      <w:tblGrid/>
      <w:tr>
        <w:trPr>
          <w:trHeight w:val="283" w:hRule="exact"/>
        </w:trPr>
        <w:tc>
          <w:tcPr>
            <w:tcW w:w="141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2" w:lineRule="exact"/>
              <w:ind w:left="1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78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2" w:lineRule="exact"/>
              <w:ind w:left="1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uidance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270" w:hRule="exact"/>
        </w:trPr>
        <w:tc>
          <w:tcPr>
            <w:tcW w:w="141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2" w:lineRule="exact"/>
              <w:ind w:left="105" w:right="191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Answ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eri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ng</w:t>
            </w:r>
          </w:p>
          <w:p>
            <w:pPr>
              <w:spacing w:before="3" w:after="0" w:line="239" w:lineRule="auto"/>
              <w:ind w:left="105" w:right="36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more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quantit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spons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cribe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</w:p>
          <w:p>
            <w:pPr>
              <w:spacing w:before="7" w:after="0" w:line="274" w:lineRule="exact"/>
              <w:ind w:left="105" w:right="36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que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ons</w:t>
            </w:r>
          </w:p>
        </w:tc>
        <w:tc>
          <w:tcPr>
            <w:tcW w:w="878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20" w:after="0" w:line="274" w:lineRule="exact"/>
              <w:ind w:left="389" w:right="39" w:firstLine="-284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31"/>
              </w:rPr>
              <w:t>•</w:t>
            </w:r>
            <w:r>
              <w:rPr>
                <w:rFonts w:ascii="Arial" w:hAnsi="Arial" w:cs="Arial" w:eastAsia="Arial"/>
                <w:sz w:val="24"/>
                <w:szCs w:val="24"/>
                <w:spacing w:val="86"/>
                <w:w w:val="131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“identi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y”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que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rea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all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nsw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itivel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maximum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rks.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rega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incorrect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nsw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rs.</w:t>
            </w:r>
          </w:p>
          <w:p>
            <w:pPr>
              <w:spacing w:before="23" w:after="0" w:line="274" w:lineRule="exact"/>
              <w:ind w:left="389" w:right="38" w:firstLine="-284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31"/>
              </w:rPr>
              <w:t>•</w:t>
            </w:r>
            <w:r>
              <w:rPr>
                <w:rFonts w:ascii="Arial" w:hAnsi="Arial" w:cs="Arial" w:eastAsia="Arial"/>
                <w:sz w:val="24"/>
                <w:szCs w:val="24"/>
                <w:spacing w:val="86"/>
                <w:w w:val="131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“de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cribe”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que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hic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sks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certai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numbe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act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“de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cribe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ki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nds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”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correct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nsw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rs.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coul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include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cripti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ons,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cripti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identi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icati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identi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icati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ons.</w:t>
            </w:r>
          </w:p>
          <w:p>
            <w:pPr>
              <w:spacing w:before="23" w:after="0" w:line="274" w:lineRule="exact"/>
              <w:ind w:left="389" w:right="36" w:firstLine="-284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31"/>
              </w:rPr>
              <w:t>•</w:t>
            </w:r>
            <w:r>
              <w:rPr>
                <w:rFonts w:ascii="Arial" w:hAnsi="Arial" w:cs="Arial" w:eastAsia="Arial"/>
                <w:sz w:val="24"/>
                <w:szCs w:val="24"/>
                <w:spacing w:val="86"/>
                <w:w w:val="131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“explain”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que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hic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sks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peci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numbe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explanati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7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“explai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rea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sons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…”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correct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nsw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rs.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coul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include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ull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explanati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ons,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explanati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partial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explanati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etc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</w:p>
        </w:tc>
      </w:tr>
    </w:tbl>
    <w:p>
      <w:pPr>
        <w:jc w:val="both"/>
        <w:spacing w:after="0"/>
        <w:sectPr>
          <w:pgMar w:header="969" w:footer="0" w:top="1200" w:bottom="280" w:left="740" w:right="720"/>
          <w:pgSz w:w="11900" w:h="16840"/>
        </w:sectPr>
      </w:pPr>
      <w:rPr/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4601" w:right="-20"/>
        <w:jc w:val="left"/>
        <w:tabs>
          <w:tab w:pos="86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  <w:position w:val="-1"/>
        </w:rPr>
        <w:t>Total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  <w:position w:val="-1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  <w:position w:val="-1"/>
        </w:rPr>
        <w:t>[25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  <w:position w:val="-1"/>
        </w:rPr>
        <w:t>arks]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4.601202" w:type="dxa"/>
      </w:tblPr>
      <w:tblGrid/>
      <w:tr>
        <w:trPr>
          <w:trHeight w:val="633" w:hRule="exact"/>
        </w:trPr>
        <w:tc>
          <w:tcPr>
            <w:tcW w:w="4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9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1.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7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9" w:after="0" w:line="240" w:lineRule="auto"/>
              <w:ind w:left="19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ward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[2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arks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ax]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74" w:lineRule="exact"/>
              <w:ind w:left="19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Role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/activitie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permi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ons,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ecurit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partiti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ons,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collaborative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ork);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1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552" w:hRule="exact"/>
        </w:trPr>
        <w:tc>
          <w:tcPr>
            <w:tcW w:w="4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7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4" w:lineRule="exact"/>
              <w:ind w:left="19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ource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(H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equipment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appropriate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organization;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74" w:lineRule="exact"/>
              <w:ind w:left="19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/budget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limit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1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689" w:hRule="exact"/>
        </w:trPr>
        <w:tc>
          <w:tcPr>
            <w:tcW w:w="4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7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4" w:lineRule="exact"/>
              <w:ind w:left="19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elive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time;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74" w:lineRule="exact"/>
              <w:ind w:left="19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Compatibilit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sys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tem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(data);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1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415" w:hRule="exact"/>
        </w:trPr>
        <w:tc>
          <w:tcPr>
            <w:tcW w:w="4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7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19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(O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acceptable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9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8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poss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ible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rom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8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onom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ope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ational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9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9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technical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1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60" w:hRule="exact"/>
        </w:trPr>
        <w:tc>
          <w:tcPr>
            <w:tcW w:w="4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7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5" w:lineRule="exact"/>
              <w:ind w:left="19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pective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1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5" w:lineRule="exact"/>
              <w:ind w:left="90" w:right="-20"/>
              <w:jc w:val="left"/>
              <w:rPr>
                <w:rFonts w:ascii="Cambria" w:hAnsi="Cambria" w:cs="Cambria" w:eastAsia="Cambria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  <w:bCs/>
                <w:i/>
              </w:rPr>
              <w:t>[2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w w:val="99"/>
                <w:b/>
                <w:bCs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w w:val="100"/>
                <w:b/>
                <w:bCs/>
                <w:i/>
              </w:rPr>
              <w:t>arks]</w:t>
            </w:r>
            <w:r>
              <w:rPr>
                <w:rFonts w:ascii="Cambria" w:hAnsi="Cambria" w:cs="Cambria" w:eastAsia="Cambria"/>
                <w:sz w:val="24"/>
                <w:szCs w:val="24"/>
                <w:w w:val="100"/>
                <w:b/>
                <w:bCs/>
                <w:i/>
              </w:rPr>
              <w:t> </w:t>
            </w:r>
            <w:r>
              <w:rPr>
                <w:rFonts w:ascii="Cambria" w:hAnsi="Cambria" w:cs="Cambria" w:eastAsia="Cambria"/>
                <w:sz w:val="24"/>
                <w:szCs w:val="24"/>
                <w:w w:val="100"/>
              </w:rPr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0" w:after="0" w:line="240" w:lineRule="auto"/>
        <w:ind w:left="155" w:right="-20"/>
        <w:jc w:val="left"/>
        <w:tabs>
          <w:tab w:pos="720" w:val="left"/>
        </w:tabs>
        <w:rPr>
          <w:rFonts w:ascii="Cambria" w:hAnsi="Cambria" w:cs="Cambria" w:eastAsia="Cambria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b/>
          <w:bCs/>
        </w:rPr>
        <w:t>2.</w:t>
        <w:tab/>
      </w:r>
      <w:r>
        <w:rPr>
          <w:rFonts w:ascii="Times New Roman" w:hAnsi="Times New Roman" w:cs="Times New Roman" w:eastAsia="Times New Roman"/>
          <w:sz w:val="24"/>
          <w:szCs w:val="24"/>
          <w:b/>
          <w:bCs/>
        </w:rPr>
      </w:r>
      <w:r>
        <w:rPr>
          <w:rFonts w:ascii="Times New Roman" w:hAnsi="Times New Roman" w:cs="Times New Roman" w:eastAsia="Times New Roman"/>
          <w:sz w:val="24"/>
          <w:szCs w:val="24"/>
          <w:w w:val="99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w w:val="100"/>
          <w:i/>
        </w:rPr>
        <w:t>ward</w:t>
      </w:r>
      <w:r>
        <w:rPr>
          <w:rFonts w:ascii="Times New Roman" w:hAnsi="Times New Roman" w:cs="Times New Roman" w:eastAsia="Times New Roman"/>
          <w:sz w:val="24"/>
          <w:szCs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100"/>
          <w:i/>
        </w:rPr>
        <w:t>up</w:t>
      </w:r>
      <w:r>
        <w:rPr>
          <w:rFonts w:ascii="Times New Roman" w:hAnsi="Times New Roman" w:cs="Times New Roman" w:eastAsia="Times New Roman"/>
          <w:sz w:val="24"/>
          <w:szCs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99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100"/>
          <w:b/>
          <w:bCs/>
          <w:i/>
        </w:rPr>
        <w:t>[2</w:t>
      </w:r>
      <w:r>
        <w:rPr>
          <w:rFonts w:ascii="Times New Roman" w:hAnsi="Times New Roman" w:cs="Times New Roman" w:eastAsia="Times New Roman"/>
          <w:sz w:val="24"/>
          <w:szCs w:val="2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99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w w:val="100"/>
          <w:b/>
          <w:bCs/>
          <w:i/>
        </w:rPr>
        <w:t>arks</w:t>
      </w:r>
      <w:r>
        <w:rPr>
          <w:rFonts w:ascii="Times New Roman" w:hAnsi="Times New Roman" w:cs="Times New Roman" w:eastAsia="Times New Roman"/>
          <w:sz w:val="24"/>
          <w:szCs w:val="2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99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w w:val="100"/>
          <w:b/>
          <w:bCs/>
          <w:i/>
        </w:rPr>
        <w:t>ax]</w:t>
      </w:r>
      <w:r>
        <w:rPr>
          <w:rFonts w:ascii="Times New Roman" w:hAnsi="Times New Roman" w:cs="Times New Roman" w:eastAsia="Times New Roman"/>
          <w:sz w:val="24"/>
          <w:szCs w:val="24"/>
          <w:w w:val="100"/>
          <w:i/>
        </w:rPr>
        <w:t>.</w:t>
      </w:r>
      <w:r>
        <w:rPr>
          <w:rFonts w:ascii="Cambria" w:hAnsi="Cambria" w:cs="Cambria" w:eastAsia="Cambria"/>
          <w:sz w:val="24"/>
          <w:szCs w:val="24"/>
          <w:w w:val="100"/>
          <w:b/>
          <w:bCs/>
          <w:i/>
        </w:rPr>
        <w:t> </w:t>
      </w:r>
      <w:r>
        <w:rPr>
          <w:rFonts w:ascii="Cambria" w:hAnsi="Cambria" w:cs="Cambria" w:eastAsia="Cambria"/>
          <w:sz w:val="24"/>
          <w:szCs w:val="24"/>
          <w:w w:val="100"/>
        </w:rPr>
      </w:r>
    </w:p>
    <w:p>
      <w:pPr>
        <w:spacing w:before="2" w:after="0" w:line="240" w:lineRule="auto"/>
        <w:ind w:left="72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product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ull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relea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tage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ting;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72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works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properl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complete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unctionalit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ability;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722" w:right="-20"/>
        <w:jc w:val="left"/>
        <w:tabs>
          <w:tab w:pos="94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(not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igne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[2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arks]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4.601202" w:type="dxa"/>
      </w:tblPr>
      <w:tblGrid/>
      <w:tr>
        <w:trPr>
          <w:trHeight w:val="635" w:hRule="exact"/>
        </w:trPr>
        <w:tc>
          <w:tcPr>
            <w:tcW w:w="4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9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3.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7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9" w:after="0" w:line="240" w:lineRule="auto"/>
              <w:ind w:left="19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ward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[4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arks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ax]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2" w:after="0" w:line="240" w:lineRule="auto"/>
              <w:ind w:left="19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Awa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[1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4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ark]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2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identificati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advantage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[1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4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ark]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2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explaini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76" w:hRule="exact"/>
        </w:trPr>
        <w:tc>
          <w:tcPr>
            <w:tcW w:w="4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7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19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advantage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689" w:hRule="exact"/>
        </w:trPr>
        <w:tc>
          <w:tcPr>
            <w:tcW w:w="4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7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4" w:lineRule="exact"/>
              <w:ind w:left="19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ward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[1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ark]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identificati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advantage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9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[1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ark]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explaini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74" w:lineRule="exact"/>
              <w:ind w:left="19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advantage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415" w:hRule="exact"/>
        </w:trPr>
        <w:tc>
          <w:tcPr>
            <w:tcW w:w="4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7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19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ple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Advantage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689" w:hRule="exact"/>
        </w:trPr>
        <w:tc>
          <w:tcPr>
            <w:tcW w:w="4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7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4" w:lineRule="exact"/>
              <w:ind w:left="19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highlight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pect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that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not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detecte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que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tionnaire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/intervie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74" w:lineRule="exact"/>
              <w:ind w:left="19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obs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erve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produce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more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detaile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report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415" w:hRule="exact"/>
        </w:trPr>
        <w:tc>
          <w:tcPr>
            <w:tcW w:w="4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7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19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Obs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ervati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more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reliable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intervie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415" w:hRule="exact"/>
        </w:trPr>
        <w:tc>
          <w:tcPr>
            <w:tcW w:w="4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7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4" w:lineRule="exact"/>
              <w:ind w:left="19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Beca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eveal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hat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people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actuall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tea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hat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do;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689" w:hRule="exact"/>
        </w:trPr>
        <w:tc>
          <w:tcPr>
            <w:tcW w:w="4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7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19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ple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advantage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74" w:lineRule="exact"/>
              <w:ind w:left="19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Time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umi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/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expe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691" w:hRule="exact"/>
        </w:trPr>
        <w:tc>
          <w:tcPr>
            <w:tcW w:w="4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7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4" w:lineRule="exact"/>
              <w:ind w:left="19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obs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erve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might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nee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obs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erve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complete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cycle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etc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hic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coul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igni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icant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74" w:lineRule="exact"/>
              <w:ind w:left="19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amount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time;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557" w:hRule="exact"/>
        </w:trPr>
        <w:tc>
          <w:tcPr>
            <w:tcW w:w="4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7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19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obs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ervati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made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rson,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bia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ed;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418" w:hRule="exact"/>
        </w:trPr>
        <w:tc>
          <w:tcPr>
            <w:tcW w:w="4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7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19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Obs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ervati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unreliable;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415" w:hRule="exact"/>
        </w:trPr>
        <w:tc>
          <w:tcPr>
            <w:tcW w:w="4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7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4" w:lineRule="exact"/>
              <w:ind w:left="19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Beca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people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act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erentl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know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bei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atche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d.</w:t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496" w:hRule="exact"/>
        </w:trPr>
        <w:tc>
          <w:tcPr>
            <w:tcW w:w="4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7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19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(Accept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ulati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that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ible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ide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as.)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9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[4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arks]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969" w:footer="0" w:top="1200" w:bottom="280" w:left="700" w:right="640"/>
          <w:pgSz w:w="1190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6" w:after="0" w:line="240" w:lineRule="auto"/>
        <w:ind w:left="155" w:right="-20"/>
        <w:jc w:val="left"/>
        <w:tabs>
          <w:tab w:pos="720" w:val="left"/>
        </w:tabs>
        <w:rPr>
          <w:rFonts w:ascii="Cambria" w:hAnsi="Cambria" w:cs="Cambria" w:eastAsia="Cambria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4.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ward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[1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ark]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identifyi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[1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ark]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explanati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</w:t>
      </w:r>
      <w:r>
        <w:rPr>
          <w:rFonts w:ascii="Cambria" w:hAnsi="Cambria" w:cs="Cambria" w:eastAsia="Cambria"/>
          <w:sz w:val="24"/>
          <w:szCs w:val="24"/>
          <w:spacing w:val="0"/>
          <w:w w:val="100"/>
          <w:i/>
        </w:rPr>
        <w:t>.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</w:r>
    </w:p>
    <w:p>
      <w:pPr>
        <w:spacing w:before="1" w:after="0" w:line="240" w:lineRule="auto"/>
        <w:ind w:left="72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ize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creen;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72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icult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light);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72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ize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72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icult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72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Batte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72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recharge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regularly;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72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Touc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tablet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etc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722" w:right="-20"/>
        <w:jc w:val="left"/>
        <w:tabs>
          <w:tab w:pos="94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tactile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eedback;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[2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arks]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55" w:right="-20"/>
        <w:jc w:val="left"/>
        <w:tabs>
          <w:tab w:pos="720" w:val="left"/>
        </w:tabs>
        <w:rPr>
          <w:rFonts w:ascii="Cambria" w:hAnsi="Cambria" w:cs="Cambria" w:eastAsia="Cambria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b/>
          <w:bCs/>
        </w:rPr>
        <w:t>5.</w:t>
        <w:tab/>
      </w:r>
      <w:r>
        <w:rPr>
          <w:rFonts w:ascii="Times New Roman" w:hAnsi="Times New Roman" w:cs="Times New Roman" w:eastAsia="Times New Roman"/>
          <w:sz w:val="24"/>
          <w:szCs w:val="24"/>
          <w:b/>
          <w:bCs/>
        </w:rPr>
      </w:r>
      <w:r>
        <w:rPr>
          <w:rFonts w:ascii="Times New Roman" w:hAnsi="Times New Roman" w:cs="Times New Roman" w:eastAsia="Times New Roman"/>
          <w:sz w:val="24"/>
          <w:szCs w:val="24"/>
          <w:w w:val="99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w w:val="100"/>
          <w:i/>
        </w:rPr>
        <w:t>ward</w:t>
      </w:r>
      <w:r>
        <w:rPr>
          <w:rFonts w:ascii="Times New Roman" w:hAnsi="Times New Roman" w:cs="Times New Roman" w:eastAsia="Times New Roman"/>
          <w:sz w:val="24"/>
          <w:szCs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100"/>
          <w:i/>
        </w:rPr>
        <w:t>up</w:t>
      </w:r>
      <w:r>
        <w:rPr>
          <w:rFonts w:ascii="Times New Roman" w:hAnsi="Times New Roman" w:cs="Times New Roman" w:eastAsia="Times New Roman"/>
          <w:sz w:val="24"/>
          <w:szCs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99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100"/>
          <w:b/>
          <w:bCs/>
          <w:i/>
        </w:rPr>
        <w:t>[2</w:t>
      </w:r>
      <w:r>
        <w:rPr>
          <w:rFonts w:ascii="Times New Roman" w:hAnsi="Times New Roman" w:cs="Times New Roman" w:eastAsia="Times New Roman"/>
          <w:sz w:val="24"/>
          <w:szCs w:val="2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99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w w:val="100"/>
          <w:b/>
          <w:bCs/>
          <w:i/>
        </w:rPr>
        <w:t>arks</w:t>
      </w:r>
      <w:r>
        <w:rPr>
          <w:rFonts w:ascii="Times New Roman" w:hAnsi="Times New Roman" w:cs="Times New Roman" w:eastAsia="Times New Roman"/>
          <w:sz w:val="24"/>
          <w:szCs w:val="2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99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w w:val="100"/>
          <w:b/>
          <w:bCs/>
          <w:i/>
        </w:rPr>
        <w:t>ax]</w:t>
      </w:r>
      <w:r>
        <w:rPr>
          <w:rFonts w:ascii="Cambria" w:hAnsi="Cambria" w:cs="Cambria" w:eastAsia="Cambria"/>
          <w:sz w:val="24"/>
          <w:szCs w:val="24"/>
          <w:w w:val="100"/>
          <w:i/>
        </w:rPr>
        <w:t>.</w:t>
      </w:r>
      <w:r>
        <w:rPr>
          <w:rFonts w:ascii="Cambria" w:hAnsi="Cambria" w:cs="Cambria" w:eastAsia="Cambria"/>
          <w:sz w:val="24"/>
          <w:szCs w:val="24"/>
          <w:w w:val="100"/>
          <w:i/>
        </w:rPr>
        <w:t> </w:t>
      </w:r>
      <w:r>
        <w:rPr>
          <w:rFonts w:ascii="Cambria" w:hAnsi="Cambria" w:cs="Cambria" w:eastAsia="Cambria"/>
          <w:sz w:val="24"/>
          <w:szCs w:val="24"/>
          <w:spacing w:val="7"/>
          <w:w w:val="100"/>
          <w:i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i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</w:r>
    </w:p>
    <w:p>
      <w:pPr>
        <w:spacing w:before="1" w:after="0" w:line="240" w:lineRule="auto"/>
        <w:ind w:left="72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ward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[1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ark]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identifyi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two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type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72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ward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[1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ark]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type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identifie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×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72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tructi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currentl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72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permanent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tructi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</w:p>
    <w:p>
      <w:pPr>
        <w:spacing w:before="0" w:after="0" w:line="274" w:lineRule="exact"/>
        <w:ind w:left="72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Cache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requentl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tructi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722" w:right="-20"/>
        <w:jc w:val="left"/>
        <w:tabs>
          <w:tab w:pos="94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(A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ward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[1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ark]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only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gene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n.)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[2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arks]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55" w:right="-20"/>
        <w:jc w:val="left"/>
        <w:tabs>
          <w:tab w:pos="7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6.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ward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[1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ark]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ple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[1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ark]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ason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e/functionality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up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72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[2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arks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ax]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72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upport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ign/layout/development/rapi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prototypi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engineering/ma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acturi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</w:p>
    <w:p>
      <w:pPr>
        <w:spacing w:before="2" w:after="0" w:line="240" w:lineRule="auto"/>
        <w:ind w:left="72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/biomecha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/architecture;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9" w:lineRule="exact"/>
        <w:ind w:left="72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ave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time/c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ociate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ing/development;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4.601202" w:type="dxa"/>
      </w:tblPr>
      <w:tblGrid/>
      <w:tr>
        <w:trPr>
          <w:trHeight w:val="635" w:hRule="exact"/>
        </w:trPr>
        <w:tc>
          <w:tcPr>
            <w:tcW w:w="414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7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9" w:after="0" w:line="242" w:lineRule="auto"/>
              <w:ind w:left="194" w:right="29"/>
              <w:jc w:val="left"/>
              <w:tabs>
                <w:tab w:pos="1800" w:val="left"/>
                <w:tab w:pos="3620" w:val="left"/>
                <w:tab w:pos="4920" w:val="left"/>
                <w:tab w:pos="5400" w:val="left"/>
                <w:tab w:pos="7440" w:val="left"/>
              </w:tabs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hotoreali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tic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rendering/phot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imulati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</w:t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architecture/vide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game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/vi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ual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ect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/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imulat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ors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76" w:hRule="exact"/>
        </w:trPr>
        <w:tc>
          <w:tcPr>
            <w:tcW w:w="414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7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19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hadi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ng,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radi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lecti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racti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illuminati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modelli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imulation;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9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[2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arks]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415" w:hRule="exact"/>
        </w:trPr>
        <w:tc>
          <w:tcPr>
            <w:tcW w:w="414" w:type="dxa"/>
            <w:vMerge/>
            <w:tcBorders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7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4" w:lineRule="exact"/>
              <w:ind w:left="19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not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accept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oft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CASE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tool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770" w:hRule="exact"/>
        </w:trPr>
        <w:tc>
          <w:tcPr>
            <w:tcW w:w="4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7.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7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74" w:lineRule="exact"/>
              <w:ind w:left="194" w:right="140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col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our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ill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plit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three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component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(Accept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ple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Eac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component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ill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igne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certai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numbe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byte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190" w:lineRule="exact"/>
              <w:jc w:val="left"/>
              <w:rPr>
                <w:sz w:val="19"/>
                <w:szCs w:val="19"/>
              </w:rPr>
            </w:pPr>
            <w:rPr/>
            <w:r>
              <w:rPr>
                <w:sz w:val="19"/>
                <w:szCs w:val="19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9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[2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arks]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40" w:lineRule="auto"/>
        <w:ind w:left="117" w:right="6994"/>
        <w:jc w:val="center"/>
        <w:tabs>
          <w:tab w:pos="6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8.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ward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[2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arks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ax]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0" w:after="0" w:line="274" w:lineRule="exact"/>
        <w:ind w:left="72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feat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72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central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erver;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72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ource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available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torage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computi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72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Redundancy/recovery;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722" w:right="-20"/>
        <w:jc w:val="left"/>
        <w:tabs>
          <w:tab w:pos="94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upport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hari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collaborative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ork;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[2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arks]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969" w:footer="0" w:top="1200" w:bottom="280" w:left="700" w:right="680"/>
          <w:pgSz w:w="1190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242" w:lineRule="auto"/>
        <w:ind w:left="682" w:right="6731" w:firstLine="-567"/>
        <w:jc w:val="left"/>
        <w:tabs>
          <w:tab w:pos="6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9.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unit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ormat;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68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Accept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packet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undam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ental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unit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ransm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68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net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(IP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assum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68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Accept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ugge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tudent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unde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ands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packet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includi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682" w:right="-20"/>
        <w:jc w:val="left"/>
        <w:tabs>
          <w:tab w:pos="93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contai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addr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a”.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[2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arks]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tabs>
          <w:tab w:pos="6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10.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ward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[2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arks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ax]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identifyi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diffe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7" w:after="0" w:line="274" w:lineRule="exact"/>
        <w:ind w:left="682" w:right="524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erent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work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erent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media;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work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tion;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74" w:lineRule="exact"/>
        <w:ind w:left="682" w:right="647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acket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erent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route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receive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6" w:lineRule="exact"/>
        <w:ind w:left="68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Phys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ical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ize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ork;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68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ward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final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[1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ark]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explanati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affect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68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68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packet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delaye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682" w:right="-20"/>
        <w:jc w:val="left"/>
        <w:tabs>
          <w:tab w:pos="93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longe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large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[3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arks]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tabs>
          <w:tab w:pos="6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11.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ward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[2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arks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ax]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0" w:after="0" w:line="274" w:lineRule="exact"/>
        <w:ind w:left="68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object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detail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68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unctionality;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68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68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bject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combine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code;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682" w:right="-20"/>
        <w:jc w:val="left"/>
        <w:tabs>
          <w:tab w:pos="9360" w:val="left"/>
        </w:tabs>
        <w:rPr>
          <w:rFonts w:ascii="Cambria" w:hAnsi="Cambria" w:cs="Cambria" w:eastAsia="Cambria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99"/>
        </w:rPr>
        <w:t>While</w:t>
      </w:r>
      <w:r>
        <w:rPr>
          <w:rFonts w:ascii="Times New Roman" w:hAnsi="Times New Roman" w:cs="Times New Roman" w:eastAsia="Times New Roman"/>
          <w:sz w:val="24"/>
          <w:szCs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99"/>
        </w:rPr>
        <w:t>hidi</w:t>
      </w:r>
      <w:r>
        <w:rPr>
          <w:rFonts w:ascii="Times New Roman" w:hAnsi="Times New Roman" w:cs="Times New Roman" w:eastAsia="Times New Roman"/>
          <w:sz w:val="24"/>
          <w:szCs w:val="24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9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w w:val="9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99"/>
        </w:rPr>
        <w:t>implementati</w:t>
      </w:r>
      <w:r>
        <w:rPr>
          <w:rFonts w:ascii="Times New Roman" w:hAnsi="Times New Roman" w:cs="Times New Roman" w:eastAsia="Times New Roman"/>
          <w:sz w:val="24"/>
          <w:szCs w:val="24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99"/>
        </w:rPr>
        <w:t>detail</w:t>
      </w:r>
      <w:r>
        <w:rPr>
          <w:rFonts w:ascii="Times New Roman" w:hAnsi="Times New Roman" w:cs="Times New Roman" w:eastAsia="Times New Roman"/>
          <w:sz w:val="24"/>
          <w:szCs w:val="24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w w:val="99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w w:val="100"/>
          <w:b/>
          <w:bCs/>
          <w:i/>
        </w:rPr>
        <w:t>[2</w:t>
      </w:r>
      <w:r>
        <w:rPr>
          <w:rFonts w:ascii="Times New Roman" w:hAnsi="Times New Roman" w:cs="Times New Roman" w:eastAsia="Times New Roman"/>
          <w:sz w:val="24"/>
          <w:szCs w:val="2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99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w w:val="100"/>
          <w:b/>
          <w:bCs/>
          <w:i/>
        </w:rPr>
        <w:t>arks]</w:t>
      </w:r>
      <w:r>
        <w:rPr>
          <w:rFonts w:ascii="Cambria" w:hAnsi="Cambria" w:cs="Cambria" w:eastAsia="Cambria"/>
          <w:sz w:val="24"/>
          <w:szCs w:val="24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w w:val="100"/>
        </w:rPr>
      </w:r>
    </w:p>
    <w:p>
      <w:pPr>
        <w:jc w:val="left"/>
        <w:spacing w:after="0"/>
        <w:sectPr>
          <w:pgMar w:header="969" w:footer="0" w:top="1200" w:bottom="280" w:left="740" w:right="680"/>
          <w:pgSz w:w="1190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240" w:lineRule="auto"/>
        <w:ind w:left="4651" w:right="-20"/>
        <w:jc w:val="left"/>
        <w:tabs>
          <w:tab w:pos="85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Total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[45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arks]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5" w:right="-20"/>
        <w:jc w:val="left"/>
        <w:tabs>
          <w:tab w:pos="680" w:val="left"/>
          <w:tab w:pos="12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12.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(Notati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on: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*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124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ward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[1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ark]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ect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sub-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elati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[3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arks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ax]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550" w:lineRule="atLeast"/>
        <w:ind w:left="1249" w:right="609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*H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*-S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W*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lternative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equivalent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olution: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1249" w:right="-20"/>
        <w:jc w:val="left"/>
        <w:tabs>
          <w:tab w:pos="93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*(H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-S)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W*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-H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[3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arks]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682" w:right="-20"/>
        <w:jc w:val="left"/>
        <w:tabs>
          <w:tab w:pos="12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(b)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ward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[1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ark]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ect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pai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rows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[4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arks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ax]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71" w:lineRule="exact"/>
        <w:ind w:left="124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Accept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orr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ect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rows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any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r.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2071.999969" w:type="dxa"/>
      </w:tblPr>
      <w:tblGrid/>
      <w:tr>
        <w:trPr>
          <w:trHeight w:val="485" w:hRule="exact"/>
        </w:trPr>
        <w:tc>
          <w:tcPr>
            <w:tcW w:w="571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2" w:lineRule="exact"/>
              <w:ind w:left="1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6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2" w:lineRule="exact"/>
              <w:ind w:left="18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6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2" w:lineRule="exact"/>
              <w:ind w:left="171" w:right="155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9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2" w:lineRule="exact"/>
              <w:ind w:left="177" w:right="15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9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485" w:hRule="exact"/>
        </w:trPr>
        <w:tc>
          <w:tcPr>
            <w:tcW w:w="571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2" w:lineRule="exact"/>
              <w:ind w:left="182" w:right="162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</w:t>
            </w:r>
          </w:p>
        </w:tc>
        <w:tc>
          <w:tcPr>
            <w:tcW w:w="56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2" w:lineRule="exact"/>
              <w:ind w:left="177" w:right="162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</w:t>
            </w:r>
          </w:p>
        </w:tc>
        <w:tc>
          <w:tcPr>
            <w:tcW w:w="56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2" w:lineRule="exact"/>
              <w:ind w:left="177" w:right="16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</w:t>
            </w:r>
          </w:p>
        </w:tc>
        <w:tc>
          <w:tcPr>
            <w:tcW w:w="59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2" w:lineRule="exact"/>
              <w:ind w:left="197" w:right="17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</w:p>
        </w:tc>
      </w:tr>
      <w:tr>
        <w:trPr>
          <w:trHeight w:val="490" w:hRule="exact"/>
        </w:trPr>
        <w:tc>
          <w:tcPr>
            <w:tcW w:w="571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2" w:lineRule="exact"/>
              <w:ind w:left="182" w:right="162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</w:t>
            </w:r>
          </w:p>
        </w:tc>
        <w:tc>
          <w:tcPr>
            <w:tcW w:w="56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2" w:lineRule="exact"/>
              <w:ind w:left="177" w:right="162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</w:t>
            </w:r>
          </w:p>
        </w:tc>
        <w:tc>
          <w:tcPr>
            <w:tcW w:w="56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2" w:lineRule="exact"/>
              <w:ind w:left="177" w:right="16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</w:p>
        </w:tc>
        <w:tc>
          <w:tcPr>
            <w:tcW w:w="59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2" w:lineRule="exact"/>
              <w:ind w:left="197" w:right="17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</w:p>
        </w:tc>
      </w:tr>
      <w:tr>
        <w:trPr>
          <w:trHeight w:val="485" w:hRule="exact"/>
        </w:trPr>
        <w:tc>
          <w:tcPr>
            <w:tcW w:w="571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2" w:lineRule="exact"/>
              <w:ind w:left="182" w:right="162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</w:t>
            </w:r>
          </w:p>
        </w:tc>
        <w:tc>
          <w:tcPr>
            <w:tcW w:w="56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2" w:lineRule="exact"/>
              <w:ind w:left="177" w:right="162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</w:p>
        </w:tc>
        <w:tc>
          <w:tcPr>
            <w:tcW w:w="56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2" w:lineRule="exact"/>
              <w:ind w:left="177" w:right="16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</w:t>
            </w:r>
          </w:p>
        </w:tc>
        <w:tc>
          <w:tcPr>
            <w:tcW w:w="59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2" w:lineRule="exact"/>
              <w:ind w:left="197" w:right="17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</w:t>
            </w:r>
          </w:p>
        </w:tc>
      </w:tr>
      <w:tr>
        <w:trPr>
          <w:trHeight w:val="485" w:hRule="exact"/>
        </w:trPr>
        <w:tc>
          <w:tcPr>
            <w:tcW w:w="571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2" w:lineRule="exact"/>
              <w:ind w:left="182" w:right="162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</w:t>
            </w:r>
          </w:p>
        </w:tc>
        <w:tc>
          <w:tcPr>
            <w:tcW w:w="56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2" w:lineRule="exact"/>
              <w:ind w:left="177" w:right="162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</w:p>
        </w:tc>
        <w:tc>
          <w:tcPr>
            <w:tcW w:w="56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2" w:lineRule="exact"/>
              <w:ind w:left="177" w:right="16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</w:p>
        </w:tc>
        <w:tc>
          <w:tcPr>
            <w:tcW w:w="59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2" w:lineRule="exact"/>
              <w:ind w:left="197" w:right="17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</w:t>
            </w:r>
          </w:p>
        </w:tc>
      </w:tr>
      <w:tr>
        <w:trPr>
          <w:trHeight w:val="485" w:hRule="exact"/>
        </w:trPr>
        <w:tc>
          <w:tcPr>
            <w:tcW w:w="571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2" w:lineRule="exact"/>
              <w:ind w:left="182" w:right="162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</w:p>
        </w:tc>
        <w:tc>
          <w:tcPr>
            <w:tcW w:w="56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2" w:lineRule="exact"/>
              <w:ind w:left="177" w:right="162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</w:t>
            </w:r>
          </w:p>
        </w:tc>
        <w:tc>
          <w:tcPr>
            <w:tcW w:w="56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2" w:lineRule="exact"/>
              <w:ind w:left="177" w:right="16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</w:t>
            </w:r>
          </w:p>
        </w:tc>
        <w:tc>
          <w:tcPr>
            <w:tcW w:w="59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2" w:lineRule="exact"/>
              <w:ind w:left="197" w:right="17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</w:p>
        </w:tc>
      </w:tr>
      <w:tr>
        <w:trPr>
          <w:trHeight w:val="490" w:hRule="exact"/>
        </w:trPr>
        <w:tc>
          <w:tcPr>
            <w:tcW w:w="571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2" w:lineRule="exact"/>
              <w:ind w:left="182" w:right="162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</w:p>
        </w:tc>
        <w:tc>
          <w:tcPr>
            <w:tcW w:w="56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2" w:lineRule="exact"/>
              <w:ind w:left="177" w:right="162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</w:t>
            </w:r>
          </w:p>
        </w:tc>
        <w:tc>
          <w:tcPr>
            <w:tcW w:w="56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2" w:lineRule="exact"/>
              <w:ind w:left="177" w:right="16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</w:p>
        </w:tc>
        <w:tc>
          <w:tcPr>
            <w:tcW w:w="59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2" w:lineRule="exact"/>
              <w:ind w:left="197" w:right="17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</w:t>
            </w:r>
          </w:p>
        </w:tc>
      </w:tr>
      <w:tr>
        <w:trPr>
          <w:trHeight w:val="485" w:hRule="exact"/>
        </w:trPr>
        <w:tc>
          <w:tcPr>
            <w:tcW w:w="571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2" w:lineRule="exact"/>
              <w:ind w:left="182" w:right="162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</w:p>
        </w:tc>
        <w:tc>
          <w:tcPr>
            <w:tcW w:w="56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2" w:lineRule="exact"/>
              <w:ind w:left="177" w:right="162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</w:p>
        </w:tc>
        <w:tc>
          <w:tcPr>
            <w:tcW w:w="56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2" w:lineRule="exact"/>
              <w:ind w:left="177" w:right="16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</w:t>
            </w:r>
          </w:p>
        </w:tc>
        <w:tc>
          <w:tcPr>
            <w:tcW w:w="59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2" w:lineRule="exact"/>
              <w:ind w:left="197" w:right="17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</w:p>
        </w:tc>
      </w:tr>
      <w:tr>
        <w:trPr>
          <w:trHeight w:val="485" w:hRule="exact"/>
        </w:trPr>
        <w:tc>
          <w:tcPr>
            <w:tcW w:w="571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2" w:lineRule="exact"/>
              <w:ind w:left="182" w:right="162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</w:p>
        </w:tc>
        <w:tc>
          <w:tcPr>
            <w:tcW w:w="56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2" w:lineRule="exact"/>
              <w:ind w:left="177" w:right="162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</w:p>
        </w:tc>
        <w:tc>
          <w:tcPr>
            <w:tcW w:w="56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2" w:lineRule="exact"/>
              <w:ind w:left="177" w:right="16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</w:p>
        </w:tc>
        <w:tc>
          <w:tcPr>
            <w:tcW w:w="59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72" w:lineRule="exact"/>
              <w:ind w:left="197" w:right="17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</w:p>
        </w:tc>
      </w:tr>
    </w:tbl>
    <w:p>
      <w:pPr>
        <w:spacing w:before="0" w:after="0" w:line="272" w:lineRule="exact"/>
        <w:ind w:right="99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[4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arks]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99"/>
        <w:jc w:val="right"/>
        <w:tabs>
          <w:tab w:pos="560" w:val="left"/>
          <w:tab w:pos="87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[1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ark]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100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continue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…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right"/>
        <w:spacing w:after="0"/>
        <w:sectPr>
          <w:pgMar w:header="969" w:footer="0" w:top="1200" w:bottom="280" w:left="740" w:right="720"/>
          <w:pgSz w:w="1190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12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continue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644" w:right="4500"/>
        <w:jc w:val="center"/>
        <w:tabs>
          <w:tab w:pos="12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(d)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ward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[1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ark]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ect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loopi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output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3" w:lineRule="auto"/>
        <w:ind w:left="1249" w:right="365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ward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[1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ark]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conditi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  <w:i/>
        </w:rPr>
        <w:t>TIRED[INDEX]=1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ward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[1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ark]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conditi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0" w:lineRule="exact"/>
        <w:ind w:left="124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ward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[1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ark]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conditi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249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loo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2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INDE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X</w:t>
      </w:r>
      <w:r>
        <w:rPr>
          <w:rFonts w:ascii="Courier New" w:hAnsi="Courier New" w:cs="Courier New" w:eastAsia="Courier New"/>
          <w:sz w:val="20"/>
          <w:szCs w:val="20"/>
          <w:spacing w:val="26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fro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2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3"/>
        </w:rPr>
        <w:t>7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13" w:after="0" w:line="240" w:lineRule="auto"/>
        <w:ind w:left="1780" w:right="5544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TIRED[INDEX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]</w:t>
      </w:r>
      <w:r>
        <w:rPr>
          <w:rFonts w:ascii="Courier New" w:hAnsi="Courier New" w:cs="Courier New" w:eastAsia="Courier New"/>
          <w:sz w:val="20"/>
          <w:szCs w:val="20"/>
          <w:spacing w:val="5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13" w:after="0" w:line="240" w:lineRule="auto"/>
        <w:ind w:left="2383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INDE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X</w:t>
      </w:r>
      <w:r>
        <w:rPr>
          <w:rFonts w:ascii="Courier New" w:hAnsi="Courier New" w:cs="Courier New" w:eastAsia="Courier New"/>
          <w:sz w:val="20"/>
          <w:szCs w:val="20"/>
          <w:spacing w:val="26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mo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13" w:after="0" w:line="254" w:lineRule="auto"/>
        <w:ind w:left="2383" w:right="6995" w:firstLine="567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S=1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els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2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S=0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2383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(INDE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X</w:t>
      </w:r>
      <w:r>
        <w:rPr>
          <w:rFonts w:ascii="Courier New" w:hAnsi="Courier New" w:cs="Courier New" w:eastAsia="Courier New"/>
          <w:sz w:val="20"/>
          <w:szCs w:val="20"/>
          <w:spacing w:val="3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di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1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mo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13" w:after="0" w:line="254" w:lineRule="auto"/>
        <w:ind w:left="2383" w:right="6995" w:firstLine="567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H=1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els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2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H=0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2383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INDE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X</w:t>
      </w:r>
      <w:r>
        <w:rPr>
          <w:rFonts w:ascii="Courier New" w:hAnsi="Courier New" w:cs="Courier New" w:eastAsia="Courier New"/>
          <w:sz w:val="20"/>
          <w:szCs w:val="20"/>
          <w:spacing w:val="26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di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4</w:t>
      </w:r>
      <w:r>
        <w:rPr>
          <w:rFonts w:ascii="Courier New" w:hAnsi="Courier New" w:cs="Courier New" w:eastAsia="Courier New"/>
          <w:sz w:val="20"/>
          <w:szCs w:val="20"/>
          <w:spacing w:val="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13" w:after="0" w:line="254" w:lineRule="auto"/>
        <w:ind w:left="2383" w:right="6916" w:firstLine="709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W=1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els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2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W=0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54" w:lineRule="auto"/>
        <w:ind w:left="2383" w:right="2396"/>
        <w:jc w:val="left"/>
        <w:tabs>
          <w:tab w:pos="52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-113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ab/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//alternative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:</w:t>
      </w:r>
      <w:r>
        <w:rPr>
          <w:rFonts w:ascii="Courier New" w:hAnsi="Courier New" w:cs="Courier New" w:eastAsia="Courier New"/>
          <w:sz w:val="20"/>
          <w:szCs w:val="20"/>
          <w:spacing w:val="58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INDEX&gt;3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outpu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3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1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1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3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54" w:lineRule="auto"/>
        <w:ind w:left="1249" w:right="7814" w:firstLine="567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loop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4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lternative: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249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loo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2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INDE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X</w:t>
      </w:r>
      <w:r>
        <w:rPr>
          <w:rFonts w:ascii="Courier New" w:hAnsi="Courier New" w:cs="Courier New" w:eastAsia="Courier New"/>
          <w:sz w:val="20"/>
          <w:szCs w:val="20"/>
          <w:spacing w:val="26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fro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2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3"/>
        </w:rPr>
        <w:t>7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8" w:after="0" w:line="240" w:lineRule="auto"/>
        <w:ind w:left="1780" w:right="5544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TIRED[INDEX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]</w:t>
      </w:r>
      <w:r>
        <w:rPr>
          <w:rFonts w:ascii="Courier New" w:hAnsi="Courier New" w:cs="Courier New" w:eastAsia="Courier New"/>
          <w:sz w:val="20"/>
          <w:szCs w:val="20"/>
          <w:spacing w:val="5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13" w:after="0" w:line="240" w:lineRule="auto"/>
        <w:ind w:left="2383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TEM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2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INDE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X</w:t>
      </w:r>
      <w:r>
        <w:rPr>
          <w:rFonts w:ascii="Courier New" w:hAnsi="Courier New" w:cs="Courier New" w:eastAsia="Courier New"/>
          <w:sz w:val="20"/>
          <w:szCs w:val="20"/>
          <w:spacing w:val="26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//TEM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3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</w:t>
      </w:r>
      <w:r>
        <w:rPr>
          <w:rFonts w:ascii="Courier New" w:hAnsi="Courier New" w:cs="Courier New" w:eastAsia="Courier New"/>
          <w:sz w:val="20"/>
          <w:szCs w:val="20"/>
          <w:spacing w:val="1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loca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</w:t>
      </w:r>
      <w:r>
        <w:rPr>
          <w:rFonts w:ascii="Courier New" w:hAnsi="Courier New" w:cs="Courier New" w:eastAsia="Courier New"/>
          <w:sz w:val="20"/>
          <w:szCs w:val="20"/>
          <w:spacing w:val="26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var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8" w:after="0" w:line="240" w:lineRule="auto"/>
        <w:ind w:left="2383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TEM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2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mo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3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13" w:after="0" w:line="240" w:lineRule="auto"/>
        <w:ind w:left="2383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TEM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2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TEM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2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di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3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8" w:after="0" w:line="240" w:lineRule="auto"/>
        <w:ind w:left="2383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TEM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2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mo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3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13" w:after="0" w:line="240" w:lineRule="auto"/>
        <w:ind w:left="2383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TEM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2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TEM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2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di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1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3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13" w:after="0" w:line="249" w:lineRule="auto"/>
        <w:ind w:left="2383" w:right="6115"/>
        <w:jc w:val="left"/>
        <w:tabs>
          <w:tab w:pos="33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</w:t>
      </w:r>
      <w:r>
        <w:rPr>
          <w:rFonts w:ascii="Courier New" w:hAnsi="Courier New" w:cs="Courier New" w:eastAsia="Courier New"/>
          <w:sz w:val="20"/>
          <w:szCs w:val="20"/>
          <w:spacing w:val="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TEM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2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mo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3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0"/>
          <w:w w:val="103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outpu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-98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ab/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1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1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3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5" w:after="0" w:line="240" w:lineRule="auto"/>
        <w:ind w:left="1816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83" w:lineRule="exact"/>
        <w:ind w:left="1249" w:right="-20"/>
        <w:jc w:val="left"/>
        <w:tabs>
          <w:tab w:pos="93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loo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-106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[4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arks]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969" w:footer="0" w:top="1200" w:bottom="280" w:left="740" w:right="720"/>
          <w:pgSz w:w="1190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242" w:lineRule="auto"/>
        <w:ind w:left="669" w:right="3639" w:firstLine="-567"/>
        <w:jc w:val="left"/>
        <w:tabs>
          <w:tab w:pos="6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ward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[1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ark]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loopi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hrough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collecti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ward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[1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ark]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getti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bot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  <w:i/>
        </w:rPr>
        <w:t>TIRE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i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-4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arr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43" w:lineRule="auto"/>
        <w:ind w:left="729" w:right="440" w:firstLine="-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ward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[1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ark]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iant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  <w:i/>
        </w:rPr>
        <w:t>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i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urns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value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(explanati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expecte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9" w:lineRule="auto"/>
        <w:ind w:left="1236" w:right="4726" w:firstLine="-567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whil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26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no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STUDEN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33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collection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nex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2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NAME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,</w:t>
      </w:r>
      <w:r>
        <w:rPr>
          <w:rFonts w:ascii="Courier New" w:hAnsi="Courier New" w:cs="Courier New" w:eastAsia="Courier New"/>
          <w:sz w:val="20"/>
          <w:szCs w:val="20"/>
          <w:spacing w:val="26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TIRED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5" w:after="0" w:line="240" w:lineRule="auto"/>
        <w:ind w:left="1236" w:right="-20"/>
        <w:jc w:val="left"/>
        <w:tabs>
          <w:tab w:pos="35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newTest(TIRED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-7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ab/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//i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2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mus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2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abl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2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retur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3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value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3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fo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</w:t>
      </w:r>
      <w:r>
        <w:rPr>
          <w:rFonts w:ascii="Courier New" w:hAnsi="Courier New" w:cs="Courier New" w:eastAsia="Courier New"/>
          <w:sz w:val="20"/>
          <w:szCs w:val="20"/>
          <w:spacing w:val="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3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13" w:after="0" w:line="254" w:lineRule="auto"/>
        <w:ind w:left="1803" w:right="6304" w:firstLine="-567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</w:t>
      </w:r>
      <w:r>
        <w:rPr>
          <w:rFonts w:ascii="Courier New" w:hAnsi="Courier New" w:cs="Courier New" w:eastAsia="Courier New"/>
          <w:sz w:val="20"/>
          <w:szCs w:val="20"/>
          <w:spacing w:val="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3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0"/>
          <w:w w:val="103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outpu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3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NAME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54" w:lineRule="auto"/>
        <w:ind w:left="669" w:right="7814" w:firstLine="567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while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66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lternative: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9" w:lineRule="auto"/>
        <w:ind w:left="1236" w:right="5516" w:firstLine="-567"/>
        <w:jc w:val="both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loop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whil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26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STUDENT.hasNext()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TEM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1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STUDENT.getNext()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NAM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2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Temp.name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1236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newTest(Temp.tired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108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//i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2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mus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2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1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abl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2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retur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3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value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spacing w:val="3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fo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1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</w:t>
      </w:r>
      <w:r>
        <w:rPr>
          <w:rFonts w:ascii="Courier New" w:hAnsi="Courier New" w:cs="Courier New" w:eastAsia="Courier New"/>
          <w:sz w:val="20"/>
          <w:szCs w:val="20"/>
          <w:spacing w:val="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3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13" w:after="0" w:line="254" w:lineRule="auto"/>
        <w:ind w:left="1803" w:right="6304" w:firstLine="-567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</w:t>
      </w:r>
      <w:r>
        <w:rPr>
          <w:rFonts w:ascii="Courier New" w:hAnsi="Courier New" w:cs="Courier New" w:eastAsia="Courier New"/>
          <w:sz w:val="20"/>
          <w:szCs w:val="20"/>
          <w:spacing w:val="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1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3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0"/>
          <w:w w:val="103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outpu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3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name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54" w:lineRule="auto"/>
        <w:ind w:left="669" w:right="7814" w:firstLine="567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1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while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100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continue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…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right"/>
        <w:spacing w:after="0"/>
        <w:sectPr>
          <w:pgMar w:header="969" w:footer="0" w:top="1200" w:bottom="280" w:left="1320" w:right="720"/>
          <w:pgSz w:w="1190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240" w:lineRule="auto"/>
        <w:ind w:left="15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12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continue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2" w:lineRule="auto"/>
        <w:ind w:left="1289" w:right="477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Accept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eudocode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element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collecti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STUDENT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Retrieve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both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Tired;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84" w:lineRule="exact"/>
        <w:ind w:left="1289" w:right="98"/>
        <w:jc w:val="left"/>
        <w:tabs>
          <w:tab w:pos="94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variant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TEST(TIRED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value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</w:t>
      </w:r>
      <w:r>
        <w:rPr>
          <w:rFonts w:ascii="Courier New" w:hAnsi="Courier New" w:cs="Courier New" w:eastAsia="Courier New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</w:t>
      </w:r>
      <w:r>
        <w:rPr>
          <w:rFonts w:ascii="Courier New" w:hAnsi="Courier New" w:cs="Courier New" w:eastAsia="Courier New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output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corre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pondi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[3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arks]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1" w:lineRule="exact"/>
        <w:ind w:right="139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  <w:position w:val="-1"/>
        </w:rPr>
        <w:t>Total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  <w:position w:val="-1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  <w:position w:val="-1"/>
        </w:rPr>
        <w:t>[15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  <w:position w:val="-1"/>
        </w:rPr>
        <w:t>arks]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4.601202" w:type="dxa"/>
      </w:tblPr>
      <w:tblGrid/>
      <w:tr>
        <w:trPr>
          <w:trHeight w:val="633" w:hRule="exact"/>
        </w:trPr>
        <w:tc>
          <w:tcPr>
            <w:tcW w:w="4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9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13.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9" w:after="0" w:line="240" w:lineRule="auto"/>
              <w:ind w:left="13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(a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)</w:t>
            </w:r>
          </w:p>
        </w:tc>
        <w:tc>
          <w:tcPr>
            <w:tcW w:w="81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4" w:after="0" w:line="274" w:lineRule="exact"/>
              <w:ind w:left="144" w:right="3515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ata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cloud/computi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tructure;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nece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activitie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cloud;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689" w:hRule="exact"/>
        </w:trPr>
        <w:tc>
          <w:tcPr>
            <w:tcW w:w="4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1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4" w:lineRule="exact"/>
              <w:ind w:left="14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client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(terminal/compute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rs)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brows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(on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74" w:lineRule="exact"/>
              <w:ind w:left="14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extranet);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9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[3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arks]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415" w:hRule="exact"/>
        </w:trPr>
        <w:tc>
          <w:tcPr>
            <w:tcW w:w="4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13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(b)</w:t>
            </w:r>
          </w:p>
        </w:tc>
        <w:tc>
          <w:tcPr>
            <w:tcW w:w="81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14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ward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[6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arks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ax]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93" w:hRule="exact"/>
        </w:trPr>
        <w:tc>
          <w:tcPr>
            <w:tcW w:w="4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1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4" w:lineRule="exact"/>
              <w:ind w:left="14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ecurit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torage;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</w:tbl>
    <w:p>
      <w:pPr>
        <w:spacing w:before="0" w:after="0" w:line="245" w:lineRule="exact"/>
        <w:ind w:left="185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ervice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provider;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185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organizati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direct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control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data;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185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Legi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count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ry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provide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eake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r’s</w:t>
      </w:r>
    </w:p>
    <w:p>
      <w:pPr>
        <w:spacing w:before="2" w:after="0" w:line="240" w:lineRule="auto"/>
        <w:ind w:left="185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country;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185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provide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r’s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corruption/bankruptcy/data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185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organization;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1" w:lineRule="exact"/>
        <w:ind w:left="1251" w:right="6787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ecurit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position w:val="-1"/>
        </w:rPr>
        <w:t>tra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position w:val="-1"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position w:val="-1"/>
        </w:rPr>
        <w:t>ion;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681.603012" w:type="dxa"/>
      </w:tblPr>
      <w:tblGrid/>
      <w:tr>
        <w:trPr>
          <w:trHeight w:val="569" w:hRule="exact"/>
        </w:trPr>
        <w:tc>
          <w:tcPr>
            <w:tcW w:w="460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1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42" w:lineRule="auto"/>
              <w:ind w:left="714" w:right="218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pplicati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runni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n-s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ite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require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data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ence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longe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tra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time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highe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413" w:hRule="exact"/>
        </w:trPr>
        <w:tc>
          <w:tcPr>
            <w:tcW w:w="460" w:type="dxa"/>
            <w:vMerge/>
            <w:tcBorders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1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71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ailure/attack/interception;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9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[6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arks]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415" w:hRule="exact"/>
        </w:trPr>
        <w:tc>
          <w:tcPr>
            <w:tcW w:w="4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(c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)</w:t>
            </w:r>
          </w:p>
        </w:tc>
        <w:tc>
          <w:tcPr>
            <w:tcW w:w="81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ward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[2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arks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ax]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552" w:hRule="exact"/>
        </w:trPr>
        <w:tc>
          <w:tcPr>
            <w:tcW w:w="4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1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4" w:lineRule="exact"/>
              <w:ind w:left="14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external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exte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compa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ny’s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local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ork;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74" w:lineRule="exact"/>
              <w:ind w:left="14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Limite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acce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415" w:hRule="exact"/>
        </w:trPr>
        <w:tc>
          <w:tcPr>
            <w:tcW w:w="4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1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4" w:lineRule="exact"/>
              <w:ind w:left="14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internet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protocol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4" w:lineRule="exact"/>
              <w:ind w:left="9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[2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arks]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689" w:hRule="exact"/>
        </w:trPr>
        <w:tc>
          <w:tcPr>
            <w:tcW w:w="4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(d)</w:t>
            </w:r>
          </w:p>
        </w:tc>
        <w:tc>
          <w:tcPr>
            <w:tcW w:w="81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14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VPN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authenticate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ende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(e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tabli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tunnel);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74" w:lineRule="exact"/>
              <w:ind w:left="14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VPN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acce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encrypte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herea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extranet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limite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encryption;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552" w:hRule="exact"/>
        </w:trPr>
        <w:tc>
          <w:tcPr>
            <w:tcW w:w="4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1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4" w:lineRule="exact"/>
              <w:ind w:left="14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VPN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tra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encrypted;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74" w:lineRule="exact"/>
              <w:ind w:left="14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VPN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have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acce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everythi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herea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extranet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have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acce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59" w:hRule="exact"/>
        </w:trPr>
        <w:tc>
          <w:tcPr>
            <w:tcW w:w="4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1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4" w:lineRule="exact"/>
              <w:ind w:left="14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(enable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peci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ervice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4" w:lineRule="exact"/>
              <w:ind w:left="9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[4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arks]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29" w:after="0" w:line="240" w:lineRule="auto"/>
        <w:ind w:right="139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Total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[15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arks]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right"/>
        <w:spacing w:after="0"/>
        <w:sectPr>
          <w:pgMar w:header="969" w:footer="0" w:top="1200" w:bottom="280" w:left="700" w:right="680"/>
          <w:pgSz w:w="1190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4.601202" w:type="dxa"/>
      </w:tblPr>
      <w:tblGrid/>
      <w:tr>
        <w:trPr>
          <w:trHeight w:val="976" w:hRule="exact"/>
        </w:trPr>
        <w:tc>
          <w:tcPr>
            <w:tcW w:w="4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9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14.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9" w:after="0" w:line="240" w:lineRule="auto"/>
              <w:ind w:left="13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(a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)</w:t>
            </w:r>
          </w:p>
          <w:p>
            <w:pPr>
              <w:spacing w:before="3" w:after="0" w:line="140" w:lineRule="exact"/>
              <w:jc w:val="left"/>
              <w:rPr>
                <w:sz w:val="14"/>
                <w:szCs w:val="14"/>
              </w:rPr>
            </w:pPr>
            <w:rPr/>
            <w:r>
              <w:rPr>
                <w:sz w:val="14"/>
                <w:szCs w:val="14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3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(b)</w:t>
            </w:r>
          </w:p>
        </w:tc>
        <w:tc>
          <w:tcPr>
            <w:tcW w:w="8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9" w:after="0" w:line="240" w:lineRule="auto"/>
              <w:ind w:left="15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90.2;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3" w:after="0" w:line="140" w:lineRule="exact"/>
              <w:jc w:val="left"/>
              <w:rPr>
                <w:sz w:val="14"/>
                <w:szCs w:val="14"/>
              </w:rPr>
            </w:pPr>
            <w:rPr/>
            <w:r>
              <w:rPr>
                <w:sz w:val="14"/>
                <w:szCs w:val="14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5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requencie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100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take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88.7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become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088.7);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9" w:after="0" w:line="240" w:lineRule="auto"/>
              <w:ind w:left="18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[1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ark]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276" w:hRule="exact"/>
        </w:trPr>
        <w:tc>
          <w:tcPr>
            <w:tcW w:w="4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15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Convert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eac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digit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cha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tring;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689" w:hRule="exact"/>
        </w:trPr>
        <w:tc>
          <w:tcPr>
            <w:tcW w:w="4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4" w:lineRule="exact"/>
              <w:ind w:left="15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Allow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“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dot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”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be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itte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inte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rpr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etati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alway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only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74" w:lineRule="exact"/>
              <w:ind w:left="15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eci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ple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9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[2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arks]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552" w:hRule="exact"/>
        </w:trPr>
        <w:tc>
          <w:tcPr>
            <w:tcW w:w="4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13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(c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)</w:t>
            </w:r>
          </w:p>
        </w:tc>
        <w:tc>
          <w:tcPr>
            <w:tcW w:w="8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14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ward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[6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arks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ax]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415" w:hRule="exact"/>
        </w:trPr>
        <w:tc>
          <w:tcPr>
            <w:tcW w:w="4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14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Example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9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ans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we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(s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calculate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d)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552" w:hRule="exact"/>
        </w:trPr>
        <w:tc>
          <w:tcPr>
            <w:tcW w:w="4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4" w:lineRule="exact"/>
              <w:ind w:left="14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ward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[1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ark]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eac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followi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74" w:lineRule="exact"/>
              <w:ind w:left="15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Initialization;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552" w:hRule="exact"/>
        </w:trPr>
        <w:tc>
          <w:tcPr>
            <w:tcW w:w="4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4" w:lineRule="exact"/>
              <w:ind w:left="15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Loop;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74" w:lineRule="exact"/>
              <w:ind w:left="15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Correct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tatement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(min);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552" w:hRule="exact"/>
        </w:trPr>
        <w:tc>
          <w:tcPr>
            <w:tcW w:w="4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4" w:lineRule="exact"/>
              <w:ind w:left="15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rect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tatement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(max);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74" w:lineRule="exact"/>
              <w:ind w:left="15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Compute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range;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74" w:hRule="exact"/>
        </w:trPr>
        <w:tc>
          <w:tcPr>
            <w:tcW w:w="4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4" w:lineRule="exact"/>
              <w:ind w:left="15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utput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range;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1065" w:hRule="exact"/>
        </w:trPr>
        <w:tc>
          <w:tcPr>
            <w:tcW w:w="4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17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9" w:after="0" w:line="251" w:lineRule="auto"/>
              <w:ind w:left="137" w:right="6224"/>
              <w:jc w:val="both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2"/>
                <w:w w:val="100"/>
              </w:rPr>
              <w:t>MI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7"/>
                <w:w w:val="10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=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2"/>
                <w:w w:val="103"/>
              </w:rPr>
              <w:t>Radio[0]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2"/>
                <w:w w:val="103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2"/>
                <w:w w:val="100"/>
              </w:rPr>
              <w:t>MA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X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7"/>
                <w:w w:val="10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=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2"/>
                <w:w w:val="103"/>
              </w:rPr>
              <w:t>Radio[0]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2"/>
                <w:w w:val="103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2"/>
                <w:w w:val="103"/>
              </w:rPr>
              <w:t>K=1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2" w:after="0" w:line="240" w:lineRule="auto"/>
              <w:ind w:left="151" w:right="6087"/>
              <w:jc w:val="both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2"/>
                <w:w w:val="100"/>
              </w:rPr>
              <w:t>loo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22"/>
                <w:w w:val="10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2"/>
                <w:w w:val="100"/>
              </w:rPr>
              <w:t>whil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26"/>
                <w:w w:val="10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2"/>
                <w:w w:val="103"/>
              </w:rPr>
              <w:t>K&lt;=5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</w:tbl>
    <w:p>
      <w:pPr>
        <w:spacing w:before="0" w:after="0" w:line="212" w:lineRule="exact"/>
        <w:ind w:left="199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2"/>
          <w:w w:val="100"/>
          <w:position w:val="2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5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  <w:position w:val="2"/>
        </w:rPr>
        <w:t>Radio[K]&lt;MI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51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  <w:position w:val="2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13" w:after="0" w:line="240" w:lineRule="auto"/>
        <w:ind w:left="2675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MIN=Radio[K]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8" w:after="0" w:line="240" w:lineRule="auto"/>
        <w:ind w:left="199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els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2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Radio[K]&gt;MA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X</w:t>
      </w:r>
      <w:r>
        <w:rPr>
          <w:rFonts w:ascii="Courier New" w:hAnsi="Courier New" w:cs="Courier New" w:eastAsia="Courier New"/>
          <w:sz w:val="20"/>
          <w:szCs w:val="20"/>
          <w:spacing w:val="5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13" w:after="0" w:line="221" w:lineRule="exact"/>
        <w:ind w:left="2675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2"/>
          <w:w w:val="103"/>
          <w:position w:val="1"/>
        </w:rPr>
        <w:t>MAX=Radio[K]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14" w:after="0" w:line="240" w:lineRule="auto"/>
        <w:ind w:left="1961" w:right="783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endif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13" w:after="0" w:line="252" w:lineRule="auto"/>
        <w:ind w:left="1289" w:right="7533" w:firstLine="709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K=K+1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endloop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RANGE=MAX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-MIN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outpu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3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RANGE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4" w:lineRule="exact"/>
        <w:ind w:left="1283" w:right="123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Example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(sor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arr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ay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Radi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o,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ange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calculate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d,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acceptable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6" w:lineRule="exact"/>
        <w:ind w:left="128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ward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[1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ark]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followi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128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oops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1289" w:right="720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correct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oop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Correct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compari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Correct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exchange;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Compute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range;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utput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range;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969" w:footer="0" w:top="1200" w:bottom="280" w:left="700" w:right="680"/>
          <w:pgSz w:w="11900" w:h="16840"/>
        </w:sectPr>
      </w:pPr>
      <w:rPr/>
    </w:p>
    <w:p>
      <w:pPr>
        <w:spacing w:before="45" w:after="0" w:line="240" w:lineRule="auto"/>
        <w:ind w:left="1289" w:right="-20"/>
        <w:jc w:val="left"/>
        <w:tabs>
          <w:tab w:pos="25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loo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2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fo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-10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ab/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K=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3"/>
        </w:rPr>
        <w:t>4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8" w:after="0" w:line="240" w:lineRule="auto"/>
        <w:ind w:left="1856" w:right="-20"/>
        <w:jc w:val="left"/>
        <w:tabs>
          <w:tab w:pos="31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loo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2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fo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-10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ab/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J=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</w:t>
      </w:r>
      <w:r>
        <w:rPr>
          <w:rFonts w:ascii="Courier New" w:hAnsi="Courier New" w:cs="Courier New" w:eastAsia="Courier New"/>
          <w:sz w:val="20"/>
          <w:szCs w:val="20"/>
          <w:spacing w:val="1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3"/>
        </w:rPr>
        <w:t>4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13" w:after="0" w:line="240" w:lineRule="auto"/>
        <w:ind w:left="1998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Radio[J]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4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Radio[J+1]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13" w:after="0" w:line="240" w:lineRule="auto"/>
        <w:ind w:left="2088" w:right="3221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8" w:after="0" w:line="240" w:lineRule="auto"/>
        <w:ind w:left="2502" w:right="-74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swa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2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Radio[J]an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</w:t>
      </w:r>
      <w:r>
        <w:rPr>
          <w:rFonts w:ascii="Courier New" w:hAnsi="Courier New" w:cs="Courier New" w:eastAsia="Courier New"/>
          <w:sz w:val="20"/>
          <w:szCs w:val="20"/>
          <w:spacing w:val="48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Radio[J+1]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13" w:after="0" w:line="249" w:lineRule="auto"/>
        <w:ind w:left="1839" w:right="3130" w:firstLine="32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endif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endloop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5" w:after="0" w:line="240" w:lineRule="auto"/>
        <w:ind w:left="1295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endloop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8" w:after="0" w:line="240" w:lineRule="auto"/>
        <w:ind w:left="1295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RANGE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3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Radio[5]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4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Radio[0]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13" w:after="0" w:line="240" w:lineRule="auto"/>
        <w:ind w:left="1289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outpu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3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RANGE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67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[6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arks]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continue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…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40"/>
          <w:pgMar w:top="780" w:bottom="280" w:left="700" w:right="680"/>
          <w:cols w:num="2" w:equalWidth="0">
            <w:col w:w="5905" w:space="3235"/>
            <w:col w:w="1380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11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14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continue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641.603012" w:type="dxa"/>
      </w:tblPr>
      <w:tblGrid/>
      <w:tr>
        <w:trPr>
          <w:trHeight w:val="635" w:hRule="exact"/>
        </w:trPr>
        <w:tc>
          <w:tcPr>
            <w:tcW w:w="4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9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(d)</w:t>
            </w:r>
          </w:p>
        </w:tc>
        <w:tc>
          <w:tcPr>
            <w:tcW w:w="8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9" w:after="0" w:line="242" w:lineRule="auto"/>
              <w:ind w:left="120" w:right="2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Upon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electi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object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create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collecti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name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requenc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/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Upon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electi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object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create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containi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ng</w:t>
            </w:r>
          </w:p>
        </w:tc>
        <w:tc>
          <w:tcPr>
            <w:tcW w:w="1084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76" w:hRule="exact"/>
        </w:trPr>
        <w:tc>
          <w:tcPr>
            <w:tcW w:w="4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2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bot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name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requency;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84" w:type="dxa"/>
            <w:vMerge/>
            <w:tcBorders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415" w:hRule="exact"/>
        </w:trPr>
        <w:tc>
          <w:tcPr>
            <w:tcW w:w="4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4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Where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name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obtaine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rom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radi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tation;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4" w:lineRule="exact"/>
              <w:ind w:left="9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[2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arks]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689" w:hRule="exact"/>
        </w:trPr>
        <w:tc>
          <w:tcPr>
            <w:tcW w:w="4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(e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)</w:t>
            </w:r>
          </w:p>
        </w:tc>
        <w:tc>
          <w:tcPr>
            <w:tcW w:w="8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ward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[1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ark]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eadi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input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(i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mporar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iable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);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74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ward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[1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4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ark]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2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chi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ite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collecti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7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that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atche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9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content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7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552" w:hRule="exact"/>
        </w:trPr>
        <w:tc>
          <w:tcPr>
            <w:tcW w:w="4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4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mporar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iable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74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ward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[1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ark]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outputti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nam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equency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412" w:hRule="exact"/>
        </w:trPr>
        <w:tc>
          <w:tcPr>
            <w:tcW w:w="4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4" w:lineRule="exact"/>
              <w:ind w:left="1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ward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[1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  <w:i/>
              </w:rPr>
              <w:t>ark]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et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hods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pr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ope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collecti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i/>
              </w:rPr>
              <w:t>on;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628" w:hRule="exact"/>
        </w:trPr>
        <w:tc>
          <w:tcPr>
            <w:tcW w:w="4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40" w:lineRule="auto"/>
              <w:ind w:left="12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2"/>
                <w:w w:val="100"/>
              </w:rPr>
              <w:t>//cas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30"/>
                <w:w w:val="10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2"/>
                <w:w w:val="100"/>
              </w:rPr>
              <w:t>o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5"/>
                <w:w w:val="10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2"/>
                <w:w w:val="100"/>
              </w:rPr>
              <w:t>tw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9"/>
                <w:w w:val="10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2"/>
                <w:w w:val="103"/>
              </w:rPr>
              <w:t>objects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8" w:after="0" w:line="240" w:lineRule="auto"/>
              <w:ind w:left="120" w:right="-20"/>
              <w:jc w:val="left"/>
              <w:tabs>
                <w:tab w:pos="2000" w:val="left"/>
              </w:tabs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2"/>
                <w:w w:val="100"/>
              </w:rPr>
              <w:t>KEY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=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22"/>
                <w:w w:val="10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2"/>
                <w:w w:val="100"/>
              </w:rPr>
              <w:t>read(k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)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-95"/>
                <w:w w:val="10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ab/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2"/>
                <w:w w:val="100"/>
              </w:rPr>
              <w:t>/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/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5"/>
                <w:w w:val="10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2"/>
                <w:w w:val="100"/>
              </w:rPr>
              <w:t>stor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26"/>
                <w:w w:val="10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2"/>
                <w:w w:val="100"/>
              </w:rPr>
              <w:t>selecte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37"/>
                <w:w w:val="10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2"/>
                <w:w w:val="100"/>
              </w:rPr>
              <w:t>butto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30"/>
                <w:w w:val="10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5"/>
                <w:w w:val="10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12"/>
                <w:w w:val="10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2"/>
                <w:w w:val="103"/>
              </w:rPr>
              <w:t>variable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</w:tbl>
    <w:p>
      <w:pPr>
        <w:spacing w:before="0" w:after="0" w:line="212" w:lineRule="exact"/>
        <w:ind w:left="1249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2"/>
          <w:w w:val="100"/>
          <w:position w:val="2"/>
        </w:rPr>
        <w:t>COLLECTION.resetNext(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87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  <w:position w:val="2"/>
        </w:rPr>
        <w:t>/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/</w:t>
      </w:r>
      <w:r>
        <w:rPr>
          <w:rFonts w:ascii="Courier New" w:hAnsi="Courier New" w:cs="Courier New" w:eastAsia="Courier New"/>
          <w:sz w:val="20"/>
          <w:szCs w:val="20"/>
          <w:spacing w:val="15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  <w:position w:val="2"/>
        </w:rPr>
        <w:t>COLLECTIO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44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  <w:position w:val="2"/>
        </w:rPr>
        <w:t>give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</w:t>
      </w:r>
      <w:r>
        <w:rPr>
          <w:rFonts w:ascii="Courier New" w:hAnsi="Courier New" w:cs="Courier New" w:eastAsia="Courier New"/>
          <w:sz w:val="20"/>
          <w:szCs w:val="20"/>
          <w:spacing w:val="26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  <w:position w:val="2"/>
        </w:rPr>
        <w:t>pointe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</w:t>
      </w:r>
      <w:r>
        <w:rPr>
          <w:rFonts w:ascii="Courier New" w:hAnsi="Courier New" w:cs="Courier New" w:eastAsia="Courier New"/>
          <w:sz w:val="20"/>
          <w:szCs w:val="20"/>
          <w:spacing w:val="33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  <w:position w:val="2"/>
        </w:rPr>
        <w:t>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9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  <w:position w:val="2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15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  <w:position w:val="2"/>
        </w:rPr>
        <w:t>start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8" w:after="0" w:line="254" w:lineRule="auto"/>
        <w:ind w:left="1816" w:right="5270" w:firstLine="-567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loo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</w:t>
      </w:r>
      <w:r>
        <w:rPr>
          <w:rFonts w:ascii="Courier New" w:hAnsi="Courier New" w:cs="Courier New" w:eastAsia="Courier New"/>
          <w:sz w:val="20"/>
          <w:szCs w:val="20"/>
          <w:spacing w:val="2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whil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spacing w:val="26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COLLECTION.hasNext()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ITE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</w:t>
      </w:r>
      <w:r>
        <w:rPr>
          <w:rFonts w:ascii="Courier New" w:hAnsi="Courier New" w:cs="Courier New" w:eastAsia="Courier New"/>
          <w:sz w:val="20"/>
          <w:szCs w:val="20"/>
          <w:spacing w:val="2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=COLLECTION.getNext()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i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</w:t>
      </w:r>
      <w:r>
        <w:rPr>
          <w:rFonts w:ascii="Courier New" w:hAnsi="Courier New" w:cs="Courier New" w:eastAsia="Courier New"/>
          <w:sz w:val="20"/>
          <w:szCs w:val="20"/>
          <w:spacing w:val="1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ITEM=RADIO[KEY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]</w:t>
      </w:r>
      <w:r>
        <w:rPr>
          <w:rFonts w:ascii="Courier New" w:hAnsi="Courier New" w:cs="Courier New" w:eastAsia="Courier New"/>
          <w:sz w:val="20"/>
          <w:szCs w:val="20"/>
          <w:spacing w:val="62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22" w:lineRule="exact"/>
        <w:ind w:left="2383" w:right="-20"/>
        <w:jc w:val="left"/>
        <w:tabs>
          <w:tab w:pos="61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2"/>
          <w:w w:val="100"/>
          <w:position w:val="2"/>
        </w:rPr>
        <w:t>outpu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3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  <w:position w:val="2"/>
        </w:rPr>
        <w:t>(ITEM.getFrequency()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-44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ab/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  <w:position w:val="2"/>
        </w:rPr>
        <w:t>/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/</w:t>
      </w:r>
      <w:r>
        <w:rPr>
          <w:rFonts w:ascii="Courier New" w:hAnsi="Courier New" w:cs="Courier New" w:eastAsia="Courier New"/>
          <w:sz w:val="20"/>
          <w:szCs w:val="20"/>
          <w:spacing w:val="15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  <w:position w:val="2"/>
        </w:rPr>
        <w:t>outpu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3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  <w:position w:val="2"/>
        </w:rPr>
        <w:t>frequency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13" w:after="0" w:line="249" w:lineRule="auto"/>
        <w:ind w:left="1816" w:right="2498" w:firstLine="567"/>
        <w:jc w:val="left"/>
        <w:tabs>
          <w:tab w:pos="61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output(ITEM.getName()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-41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ab/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/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/</w:t>
      </w:r>
      <w:r>
        <w:rPr>
          <w:rFonts w:ascii="Courier New" w:hAnsi="Courier New" w:cs="Courier New" w:eastAsia="Courier New"/>
          <w:sz w:val="20"/>
          <w:szCs w:val="20"/>
          <w:spacing w:val="15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0"/>
        </w:rPr>
        <w:t>outpu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3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name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endif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5" w:after="0" w:line="240" w:lineRule="auto"/>
        <w:ind w:left="1249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2"/>
          <w:w w:val="103"/>
        </w:rPr>
        <w:t>endloop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4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Accept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iant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ingle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object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arr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equency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1249" w:right="-20"/>
        <w:jc w:val="left"/>
        <w:tabs>
          <w:tab w:pos="93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collecti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on.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[4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arks]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139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42.610001pt;margin-top:63.163101pt;width:514.799988pt;height:.1pt;mso-position-horizontal-relative:page;mso-position-vertical-relative:paragraph;z-index:-992" coordorigin="852,1263" coordsize="10296,2">
            <v:shape style="position:absolute;left:852;top:1263;width:10296;height:2" coordorigin="852,1263" coordsize="10296,0" path="m852,1263l11148,1263e" filled="f" stroked="t" strokeweight=".72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Total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[15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arks]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sectPr>
      <w:pgMar w:header="969" w:footer="0" w:top="1200" w:bottom="280" w:left="740" w:right="680"/>
      <w:pgSz w:w="11900" w:h="16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1.880005pt;margin-top:47.443916pt;width:32.000001pt;height:14pt;mso-position-horizontal-relative:page;mso-position-vertical-relative:page;z-index:-993" type="#_x0000_t202" filled="f" stroked="f">
          <v:textbox inset="0,0,0,0">
            <w:txbxContent>
              <w:p>
                <w:pPr>
                  <w:spacing w:before="0" w:after="0" w:line="265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–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–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5.332886pt;margin-top:47.443916pt;width:188.697931pt;height:14pt;mso-position-horizontal-relative:page;mso-position-vertical-relative:page;z-index:-992" type="#_x0000_t202" filled="f" stroked="f">
          <v:textbox inset="0,0,0,0">
            <w:txbxContent>
              <w:p>
                <w:pPr>
                  <w:spacing w:before="0" w:after="0" w:line="265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14/4/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COMS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C/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SP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1/E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NG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/TZ0/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XX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/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M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g"/><Relationship Id="rId6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2020-10-15T09:04:38Z</dcterms:created>
  <dcterms:modified xsi:type="dcterms:W3CDTF">2020-10-15T09:04:38Z</dcterms:modified>
</cp:coreProperties>
</file>